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088"/>
        <w:gridCol w:w="288"/>
        <w:gridCol w:w="8424"/>
      </w:tblGrid>
      <w:tr w:rsidR="001526EF" w14:paraId="6C1917E5" w14:textId="77777777" w:rsidTr="00D65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Date"/>
            <w:tag w:val=""/>
            <w:id w:val="1545635524"/>
            <w:placeholder>
              <w:docPart w:val="F2CDB79EC788429FBEB98161A615859A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tc>
              <w:tcPr>
                <w:tcW w:w="2088" w:type="dxa"/>
                <w:tcBorders>
                  <w:bottom w:val="single" w:sz="36" w:space="0" w:color="auto"/>
                </w:tcBorders>
                <w:vAlign w:val="bottom"/>
              </w:tcPr>
              <w:p w14:paraId="58CC61F4" w14:textId="6B67743C" w:rsidR="001526EF" w:rsidRDefault="00AD79EB">
                <w:pPr>
                  <w:pStyle w:val="Date"/>
                  <w:spacing w:before="0"/>
                  <w:ind w:left="0" w:right="0"/>
                </w:pPr>
                <w:r>
                  <w:t>3/26/2022</w:t>
                </w:r>
              </w:p>
            </w:tc>
          </w:sdtContent>
        </w:sdt>
        <w:tc>
          <w:tcPr>
            <w:tcW w:w="288" w:type="dxa"/>
            <w:vAlign w:val="bottom"/>
          </w:tcPr>
          <w:p w14:paraId="33D6BA5D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bottom w:val="single" w:sz="36" w:space="0" w:color="auto"/>
            </w:tcBorders>
            <w:vAlign w:val="bottom"/>
          </w:tcPr>
          <w:p w14:paraId="4FB84AC4" w14:textId="18504873" w:rsidR="001526EF" w:rsidRDefault="007A70CD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3F35B4043E2434287D1AB51CA1A29D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1872AD">
                  <w:t>Invoice No.</w:t>
                </w:r>
              </w:sdtContent>
            </w:sdt>
            <w:r w:rsidR="001872AD">
              <w:t xml:space="preserve"> </w:t>
            </w:r>
            <w:sdt>
              <w:sdtPr>
                <w:alias w:val="Invoice Number"/>
                <w:tag w:val=""/>
                <w:id w:val="739994104"/>
                <w:placeholder>
                  <w:docPart w:val="39C55834925E43BC9F4105932C579F0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AD79EB">
                  <w:t>1234</w:t>
                </w:r>
              </w:sdtContent>
            </w:sdt>
          </w:p>
        </w:tc>
      </w:tr>
      <w:tr w:rsidR="001526EF" w14:paraId="61188527" w14:textId="77777777" w:rsidTr="00D65F41">
        <w:tc>
          <w:tcPr>
            <w:tcW w:w="2088" w:type="dxa"/>
            <w:tcBorders>
              <w:top w:val="single" w:sz="36" w:space="0" w:color="auto"/>
            </w:tcBorders>
            <w:vAlign w:val="top"/>
          </w:tcPr>
          <w:p w14:paraId="19B68C1A" w14:textId="77777777" w:rsidR="001526EF" w:rsidRDefault="001872AD">
            <w:pPr>
              <w:pStyle w:val="Heading1"/>
              <w:ind w:left="0" w:right="0"/>
              <w:outlineLvl w:val="0"/>
            </w:pPr>
            <w:r>
              <w:t>To</w:t>
            </w:r>
          </w:p>
          <w:p w14:paraId="0B29881B" w14:textId="2BEFC480" w:rsidR="001526EF" w:rsidRDefault="00AD79EB">
            <w:pPr>
              <w:pStyle w:val="Heading2"/>
              <w:spacing w:before="0"/>
              <w:ind w:left="0" w:right="0"/>
              <w:outlineLvl w:val="1"/>
            </w:pPr>
            <w:r>
              <w:t>KC’s Catering</w:t>
            </w:r>
            <w:r w:rsidR="001872AD">
              <w:br/>
            </w:r>
            <w:r>
              <w:t>11442 S. Lothair Ave</w:t>
            </w:r>
            <w:r w:rsidR="001872AD">
              <w:br/>
            </w:r>
            <w:r>
              <w:t>Chicago IL, 60643</w:t>
            </w:r>
          </w:p>
          <w:p w14:paraId="5357324C" w14:textId="5CBA1E65" w:rsidR="001526EF" w:rsidRDefault="00AD79EB">
            <w:pPr>
              <w:pStyle w:val="Heading1"/>
              <w:ind w:left="0" w:right="0"/>
              <w:outlineLvl w:val="0"/>
            </w:pPr>
            <w:r>
              <w:t>Re:</w:t>
            </w:r>
          </w:p>
          <w:p w14:paraId="58C3734F" w14:textId="71D29172" w:rsidR="00AD79EB" w:rsidRPr="00AD79EB" w:rsidRDefault="00AD79EB" w:rsidP="00AD79EB">
            <w:pPr>
              <w:pStyle w:val="Heading2"/>
              <w:spacing w:before="0"/>
              <w:ind w:left="0" w:right="0"/>
              <w:outlineLvl w:val="1"/>
            </w:pPr>
            <w:r>
              <w:t>Price Quote (Meal Prep)</w:t>
            </w:r>
          </w:p>
          <w:p w14:paraId="2C29181F" w14:textId="38D3AD24" w:rsidR="001526EF" w:rsidRDefault="00AD79EB">
            <w:pPr>
              <w:pStyle w:val="Heading1"/>
              <w:ind w:left="0" w:right="0"/>
              <w:outlineLvl w:val="0"/>
            </w:pPr>
            <w:r>
              <w:t>Customer:</w:t>
            </w:r>
          </w:p>
          <w:p w14:paraId="3F8F15D5" w14:textId="1D930038" w:rsidR="001526EF" w:rsidRDefault="00AD79EB">
            <w:pPr>
              <w:pStyle w:val="Heading2"/>
              <w:spacing w:before="0"/>
              <w:ind w:left="0" w:right="0"/>
              <w:outlineLvl w:val="1"/>
            </w:pPr>
            <w:r>
              <w:t>Tyson Daniel</w:t>
            </w:r>
          </w:p>
        </w:tc>
        <w:tc>
          <w:tcPr>
            <w:tcW w:w="288" w:type="dxa"/>
            <w:vAlign w:val="top"/>
          </w:tcPr>
          <w:p w14:paraId="6F456B89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553B5AD5" w14:textId="6E54091F" w:rsidR="001526EF" w:rsidRDefault="001526EF">
            <w:pPr>
              <w:spacing w:before="0" w:after="180" w:line="336" w:lineRule="auto"/>
              <w:ind w:left="0" w:right="0"/>
            </w:pPr>
          </w:p>
        </w:tc>
      </w:tr>
    </w:tbl>
    <w:p w14:paraId="04B918F7" w14:textId="77777777" w:rsidR="001526EF" w:rsidRDefault="001526EF">
      <w:pPr>
        <w:pStyle w:val="NoSpacing"/>
      </w:pPr>
    </w:p>
    <w:tbl>
      <w:tblPr>
        <w:tblStyle w:val="TableGrid"/>
        <w:tblW w:w="8424" w:type="dxa"/>
        <w:tblInd w:w="2376" w:type="dxa"/>
        <w:tblLook w:val="04E0" w:firstRow="1" w:lastRow="1" w:firstColumn="1" w:lastColumn="0" w:noHBand="0" w:noVBand="1"/>
        <w:tblCaption w:val="Invoice table"/>
      </w:tblPr>
      <w:tblGrid>
        <w:gridCol w:w="1443"/>
        <w:gridCol w:w="4101"/>
        <w:gridCol w:w="1440"/>
        <w:gridCol w:w="1440"/>
      </w:tblGrid>
      <w:tr w:rsidR="001526EF" w14:paraId="053FC972" w14:textId="77777777" w:rsidTr="00152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</w:tcPr>
          <w:p w14:paraId="4BFF6F81" w14:textId="77777777" w:rsidR="001526EF" w:rsidRDefault="001872AD">
            <w:r>
              <w:t>Quantity</w:t>
            </w:r>
          </w:p>
        </w:tc>
        <w:tc>
          <w:tcPr>
            <w:tcW w:w="4101" w:type="dxa"/>
          </w:tcPr>
          <w:p w14:paraId="21659569" w14:textId="77777777" w:rsidR="001526EF" w:rsidRDefault="001872AD">
            <w:r>
              <w:t>Description</w:t>
            </w:r>
          </w:p>
        </w:tc>
        <w:tc>
          <w:tcPr>
            <w:tcW w:w="1440" w:type="dxa"/>
          </w:tcPr>
          <w:p w14:paraId="5121A60D" w14:textId="77777777" w:rsidR="001526EF" w:rsidRDefault="001872AD">
            <w:r>
              <w:t>Unit Price</w:t>
            </w:r>
          </w:p>
        </w:tc>
        <w:tc>
          <w:tcPr>
            <w:tcW w:w="1440" w:type="dxa"/>
          </w:tcPr>
          <w:p w14:paraId="12EC1073" w14:textId="77777777" w:rsidR="001526EF" w:rsidRDefault="001872AD">
            <w:r>
              <w:t>Total</w:t>
            </w:r>
          </w:p>
        </w:tc>
      </w:tr>
      <w:tr w:rsidR="001526EF" w14:paraId="6D9BB558" w14:textId="77777777" w:rsidTr="001526EF">
        <w:tc>
          <w:tcPr>
            <w:tcW w:w="1443" w:type="dxa"/>
          </w:tcPr>
          <w:p w14:paraId="7B1FE0B2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10FBF50B" w14:textId="5A39542F" w:rsidR="001526EF" w:rsidRDefault="00AD79EB">
            <w:r>
              <w:t>Tilapia</w:t>
            </w:r>
          </w:p>
        </w:tc>
        <w:tc>
          <w:tcPr>
            <w:tcW w:w="1440" w:type="dxa"/>
          </w:tcPr>
          <w:p w14:paraId="2CF45B86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3567E3D2" w14:textId="77777777" w:rsidR="001526EF" w:rsidRDefault="001526EF">
            <w:pPr>
              <w:jc w:val="right"/>
            </w:pPr>
          </w:p>
        </w:tc>
      </w:tr>
      <w:tr w:rsidR="001526EF" w14:paraId="30DB05A9" w14:textId="77777777" w:rsidTr="001526EF">
        <w:tc>
          <w:tcPr>
            <w:tcW w:w="1443" w:type="dxa"/>
          </w:tcPr>
          <w:p w14:paraId="0988EACE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64A4A1CC" w14:textId="7AD9EBB3" w:rsidR="001526EF" w:rsidRDefault="00AD79EB">
            <w:r>
              <w:t>Salmon</w:t>
            </w:r>
          </w:p>
        </w:tc>
        <w:tc>
          <w:tcPr>
            <w:tcW w:w="1440" w:type="dxa"/>
          </w:tcPr>
          <w:p w14:paraId="1ADFFB75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1DBE8402" w14:textId="77777777" w:rsidR="001526EF" w:rsidRDefault="001526EF">
            <w:pPr>
              <w:jc w:val="right"/>
            </w:pPr>
          </w:p>
        </w:tc>
      </w:tr>
      <w:tr w:rsidR="001526EF" w14:paraId="77D3FE37" w14:textId="77777777" w:rsidTr="001526EF">
        <w:tc>
          <w:tcPr>
            <w:tcW w:w="1443" w:type="dxa"/>
          </w:tcPr>
          <w:p w14:paraId="5D75026E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6CEB0E39" w14:textId="77777777" w:rsidR="001526EF" w:rsidRDefault="001526EF"/>
        </w:tc>
        <w:tc>
          <w:tcPr>
            <w:tcW w:w="1440" w:type="dxa"/>
          </w:tcPr>
          <w:p w14:paraId="108D9FDD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243A9E34" w14:textId="77777777" w:rsidR="001526EF" w:rsidRDefault="001526EF">
            <w:pPr>
              <w:jc w:val="right"/>
            </w:pPr>
          </w:p>
        </w:tc>
      </w:tr>
      <w:tr w:rsidR="001526EF" w14:paraId="133BE2F5" w14:textId="77777777" w:rsidTr="001526EF">
        <w:tc>
          <w:tcPr>
            <w:tcW w:w="1443" w:type="dxa"/>
          </w:tcPr>
          <w:p w14:paraId="1ACC6F35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2FD2F509" w14:textId="77777777" w:rsidR="001526EF" w:rsidRDefault="001526EF"/>
        </w:tc>
        <w:tc>
          <w:tcPr>
            <w:tcW w:w="1440" w:type="dxa"/>
          </w:tcPr>
          <w:p w14:paraId="4B0F1743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1CFC39A3" w14:textId="77777777" w:rsidR="001526EF" w:rsidRDefault="001526EF">
            <w:pPr>
              <w:jc w:val="right"/>
            </w:pPr>
          </w:p>
        </w:tc>
      </w:tr>
      <w:tr w:rsidR="001526EF" w14:paraId="373DDC17" w14:textId="77777777" w:rsidTr="001526EF">
        <w:tc>
          <w:tcPr>
            <w:tcW w:w="1443" w:type="dxa"/>
          </w:tcPr>
          <w:p w14:paraId="7B7E8214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3F51387F" w14:textId="77777777" w:rsidR="001526EF" w:rsidRDefault="001526EF"/>
        </w:tc>
        <w:tc>
          <w:tcPr>
            <w:tcW w:w="1440" w:type="dxa"/>
          </w:tcPr>
          <w:p w14:paraId="29F12419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2302A342" w14:textId="77777777" w:rsidR="001526EF" w:rsidRDefault="001526EF">
            <w:pPr>
              <w:jc w:val="right"/>
            </w:pPr>
          </w:p>
        </w:tc>
      </w:tr>
      <w:tr w:rsidR="001526EF" w14:paraId="24BCD75F" w14:textId="77777777" w:rsidTr="001526EF">
        <w:tc>
          <w:tcPr>
            <w:tcW w:w="1443" w:type="dxa"/>
          </w:tcPr>
          <w:p w14:paraId="5B313246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0962920E" w14:textId="77777777" w:rsidR="001526EF" w:rsidRDefault="001526EF"/>
        </w:tc>
        <w:tc>
          <w:tcPr>
            <w:tcW w:w="1440" w:type="dxa"/>
          </w:tcPr>
          <w:p w14:paraId="2589E8C5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36B3A48F" w14:textId="77777777" w:rsidR="001526EF" w:rsidRDefault="001526EF">
            <w:pPr>
              <w:jc w:val="right"/>
            </w:pPr>
          </w:p>
        </w:tc>
      </w:tr>
      <w:tr w:rsidR="001526EF" w14:paraId="6BE32F76" w14:textId="77777777" w:rsidTr="001526EF">
        <w:tc>
          <w:tcPr>
            <w:tcW w:w="1443" w:type="dxa"/>
          </w:tcPr>
          <w:p w14:paraId="7B9F0DAE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1FDCD8EE" w14:textId="77777777" w:rsidR="001526EF" w:rsidRDefault="001526EF"/>
        </w:tc>
        <w:tc>
          <w:tcPr>
            <w:tcW w:w="1440" w:type="dxa"/>
          </w:tcPr>
          <w:p w14:paraId="767ADABB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62262195" w14:textId="77777777" w:rsidR="001526EF" w:rsidRDefault="001526EF">
            <w:pPr>
              <w:jc w:val="right"/>
            </w:pPr>
          </w:p>
        </w:tc>
      </w:tr>
      <w:tr w:rsidR="001526EF" w14:paraId="3D5936DB" w14:textId="77777777" w:rsidTr="001526EF">
        <w:tc>
          <w:tcPr>
            <w:tcW w:w="1443" w:type="dxa"/>
          </w:tcPr>
          <w:p w14:paraId="05A0B603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01733330" w14:textId="77777777" w:rsidR="001526EF" w:rsidRDefault="001526EF"/>
        </w:tc>
        <w:tc>
          <w:tcPr>
            <w:tcW w:w="1440" w:type="dxa"/>
          </w:tcPr>
          <w:p w14:paraId="3B7F5E5A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20537917" w14:textId="77777777" w:rsidR="001526EF" w:rsidRDefault="001526EF">
            <w:pPr>
              <w:jc w:val="right"/>
            </w:pPr>
          </w:p>
        </w:tc>
      </w:tr>
      <w:tr w:rsidR="001526EF" w14:paraId="2FB9F735" w14:textId="77777777" w:rsidTr="001526EF">
        <w:tc>
          <w:tcPr>
            <w:tcW w:w="1443" w:type="dxa"/>
          </w:tcPr>
          <w:p w14:paraId="229A3EAF" w14:textId="77777777"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12639239" w14:textId="77777777" w:rsidR="001526EF" w:rsidRDefault="001526EF"/>
        </w:tc>
        <w:tc>
          <w:tcPr>
            <w:tcW w:w="1440" w:type="dxa"/>
          </w:tcPr>
          <w:p w14:paraId="10ED5599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7BF98D98" w14:textId="77777777" w:rsidR="001526EF" w:rsidRDefault="001526EF">
            <w:pPr>
              <w:jc w:val="right"/>
            </w:pPr>
          </w:p>
        </w:tc>
      </w:tr>
      <w:tr w:rsidR="001526EF" w14:paraId="11238380" w14:textId="77777777" w:rsidTr="001526EF">
        <w:tc>
          <w:tcPr>
            <w:tcW w:w="1443" w:type="dxa"/>
            <w:tcBorders>
              <w:right w:val="nil"/>
            </w:tcBorders>
          </w:tcPr>
          <w:p w14:paraId="0C4D70D1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11EDBD1F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Subtotal</w:t>
            </w:r>
          </w:p>
        </w:tc>
        <w:tc>
          <w:tcPr>
            <w:tcW w:w="1440" w:type="dxa"/>
          </w:tcPr>
          <w:p w14:paraId="687D14C4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192A07C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</w:tr>
      <w:tr w:rsidR="001526EF" w14:paraId="1CC83761" w14:textId="77777777" w:rsidTr="001526EF">
        <w:tc>
          <w:tcPr>
            <w:tcW w:w="1443" w:type="dxa"/>
            <w:tcBorders>
              <w:right w:val="nil"/>
            </w:tcBorders>
          </w:tcPr>
          <w:p w14:paraId="1A787FCC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1BCB74BA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Tax</w:t>
            </w:r>
          </w:p>
        </w:tc>
        <w:tc>
          <w:tcPr>
            <w:tcW w:w="1440" w:type="dxa"/>
          </w:tcPr>
          <w:p w14:paraId="6749BF36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3396AF0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</w:tr>
      <w:tr w:rsidR="001526EF" w14:paraId="7A2865E0" w14:textId="77777777" w:rsidTr="001526EF">
        <w:tc>
          <w:tcPr>
            <w:tcW w:w="1443" w:type="dxa"/>
            <w:tcBorders>
              <w:right w:val="nil"/>
            </w:tcBorders>
          </w:tcPr>
          <w:p w14:paraId="480154F0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762446B6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&amp; Handling</w:t>
            </w:r>
          </w:p>
        </w:tc>
        <w:tc>
          <w:tcPr>
            <w:tcW w:w="1440" w:type="dxa"/>
          </w:tcPr>
          <w:p w14:paraId="68B9B7EA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7D17954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</w:tr>
      <w:tr w:rsidR="001526EF" w14:paraId="0A6C0C90" w14:textId="77777777" w:rsidTr="001526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  <w:tcBorders>
              <w:right w:val="nil"/>
            </w:tcBorders>
          </w:tcPr>
          <w:p w14:paraId="7AD944D2" w14:textId="77777777"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left w:val="nil"/>
            </w:tcBorders>
          </w:tcPr>
          <w:p w14:paraId="7C3235A1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440" w:type="dxa"/>
          </w:tcPr>
          <w:p w14:paraId="2D405FBE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19A5D86A" w14:textId="77777777" w:rsidR="001526EF" w:rsidRDefault="001526EF">
            <w:pPr>
              <w:jc w:val="right"/>
            </w:pPr>
          </w:p>
        </w:tc>
      </w:tr>
    </w:tbl>
    <w:p w14:paraId="6E2AB0AC" w14:textId="77777777" w:rsidR="001526EF" w:rsidRDefault="001872AD">
      <w:pPr>
        <w:pStyle w:val="Terms"/>
      </w:pPr>
      <w:r>
        <w:t>Due upon receipt</w:t>
      </w:r>
    </w:p>
    <w:p w14:paraId="76C8B7CF" w14:textId="77777777" w:rsidR="00D65F41" w:rsidRDefault="001872AD" w:rsidP="00FD044F">
      <w:pPr>
        <w:pStyle w:val="Closing"/>
      </w:pPr>
      <w:r>
        <w:lastRenderedPageBreak/>
        <w:t>Thank you for your business!</w:t>
      </w:r>
    </w:p>
    <w:sectPr w:rsidR="00D65F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C9AA9" w14:textId="77777777" w:rsidR="007A70CD" w:rsidRDefault="007A70CD">
      <w:pPr>
        <w:spacing w:after="0" w:line="240" w:lineRule="auto"/>
      </w:pPr>
      <w:r>
        <w:separator/>
      </w:r>
    </w:p>
  </w:endnote>
  <w:endnote w:type="continuationSeparator" w:id="0">
    <w:p w14:paraId="28966EAA" w14:textId="77777777" w:rsidR="007A70CD" w:rsidRDefault="007A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3DB4" w14:textId="77777777" w:rsidR="00AD79EB" w:rsidRDefault="00AD7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6622E613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60E5ACCC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14A2E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6C647" w14:textId="4DBAD028" w:rsidR="00E06E64" w:rsidRDefault="00AD79EB" w:rsidP="00E06E64">
    <w:pPr>
      <w:pStyle w:val="Organization"/>
    </w:pPr>
    <w:r>
      <w:t>KC’S Catering</w:t>
    </w:r>
  </w:p>
  <w:tbl>
    <w:tblPr>
      <w:tblStyle w:val="PlainTable4"/>
      <w:tblW w:w="5000" w:type="pct"/>
      <w:tblLayout w:type="fixed"/>
      <w:tblLook w:val="0620" w:firstRow="1" w:lastRow="0" w:firstColumn="0" w:lastColumn="0" w:noHBand="1" w:noVBand="1"/>
      <w:tblCaption w:val="Footer layout table"/>
    </w:tblPr>
    <w:tblGrid>
      <w:gridCol w:w="2790"/>
      <w:gridCol w:w="2790"/>
      <w:gridCol w:w="2880"/>
      <w:gridCol w:w="360"/>
      <w:gridCol w:w="1980"/>
    </w:tblGrid>
    <w:tr w:rsidR="00E06E64" w14:paraId="3291018B" w14:textId="77777777" w:rsidTr="00FD044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285168DD" w14:textId="0DFD3925" w:rsidR="00E06E64" w:rsidRDefault="00E06E64" w:rsidP="00E06E64">
          <w:pPr>
            <w:pStyle w:val="Footer"/>
          </w:pPr>
          <w:r>
            <w:rPr>
              <w:rStyle w:val="Strong"/>
            </w:rPr>
            <w:t>Tel</w:t>
          </w:r>
          <w:r>
            <w:t xml:space="preserve"> </w:t>
          </w:r>
          <w:r w:rsidR="00AD79EB">
            <w:t>(773)-490-2666</w:t>
          </w:r>
        </w:p>
        <w:p w14:paraId="56309C4F" w14:textId="77777777" w:rsidR="00E06E64" w:rsidRDefault="00E06E64" w:rsidP="00E06E64">
          <w:pPr>
            <w:pStyle w:val="Footer"/>
          </w:pPr>
          <w:r>
            <w:rPr>
              <w:rStyle w:val="Strong"/>
            </w:rPr>
            <w:t>Fax</w:t>
          </w:r>
          <w:r>
            <w:t xml:space="preserve"> </w:t>
          </w:r>
          <w:sdt>
            <w:sdtPr>
              <w:alias w:val="Fax"/>
              <w:tag w:val="Fax"/>
              <w:id w:val="-1469201429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Fax</w:t>
              </w:r>
            </w:sdtContent>
          </w:sdt>
        </w:p>
      </w:tc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788AE652" w14:textId="77777777" w:rsidR="00E06E64" w:rsidRDefault="00AD79EB" w:rsidP="00E06E64">
          <w:pPr>
            <w:pStyle w:val="Footer"/>
            <w:rPr>
              <w:bCs w:val="0"/>
            </w:rPr>
          </w:pPr>
          <w:r>
            <w:t>11442 S. Lothair Ave.</w:t>
          </w:r>
        </w:p>
        <w:p w14:paraId="21E95B1E" w14:textId="21EFEE51" w:rsidR="00AD79EB" w:rsidRDefault="00AD79EB" w:rsidP="00E06E64">
          <w:pPr>
            <w:pStyle w:val="Footer"/>
          </w:pPr>
          <w:r>
            <w:t>Chicago IL, 60643</w:t>
          </w:r>
        </w:p>
      </w:tc>
      <w:tc>
        <w:tcPr>
          <w:tcW w:w="288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10594E44" w14:textId="0D971626" w:rsidR="00E06E64" w:rsidRDefault="00AD79EB" w:rsidP="00E06E64">
          <w:pPr>
            <w:pStyle w:val="Footer"/>
          </w:pPr>
          <w:r>
            <w:t>Email:</w:t>
          </w:r>
        </w:p>
        <w:p w14:paraId="4D1C3B4D" w14:textId="545E549F" w:rsidR="00E06E64" w:rsidRDefault="00AD79EB" w:rsidP="00E06E64">
          <w:pPr>
            <w:pStyle w:val="Footer"/>
          </w:pPr>
          <w:r>
            <w:t>kcscatering</w:t>
          </w:r>
        </w:p>
      </w:tc>
      <w:tc>
        <w:tcPr>
          <w:tcW w:w="360" w:type="dxa"/>
        </w:tcPr>
        <w:p w14:paraId="4F1BE671" w14:textId="77777777" w:rsidR="00E06E64" w:rsidRDefault="00E06E64" w:rsidP="00E06E64">
          <w:pPr>
            <w:pStyle w:val="Footer"/>
            <w:rPr>
              <w:noProof/>
              <w:lang w:val="en-US"/>
            </w:rPr>
          </w:pPr>
        </w:p>
      </w:tc>
      <w:tc>
        <w:tcPr>
          <w:tcW w:w="1980" w:type="dxa"/>
          <w:tcBorders>
            <w:bottom w:val="single" w:sz="36" w:space="0" w:color="auto"/>
          </w:tcBorders>
        </w:tcPr>
        <w:p w14:paraId="7C646559" w14:textId="77777777" w:rsidR="00E06E64" w:rsidRDefault="00E06E64" w:rsidP="00FD044F">
          <w:pPr>
            <w:pStyle w:val="Footer"/>
            <w:spacing w:after="60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4172570C" wp14:editId="5A822D57">
                <wp:extent cx="914400" cy="442912"/>
                <wp:effectExtent l="0" t="0" r="0" b="0"/>
                <wp:docPr id="2" name="Picture 2" title="Logo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2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FF4EEDC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A95A" w14:textId="77777777" w:rsidR="007A70CD" w:rsidRDefault="007A70CD">
      <w:pPr>
        <w:spacing w:after="0" w:line="240" w:lineRule="auto"/>
      </w:pPr>
      <w:r>
        <w:separator/>
      </w:r>
    </w:p>
  </w:footnote>
  <w:footnote w:type="continuationSeparator" w:id="0">
    <w:p w14:paraId="67EDFFE7" w14:textId="77777777" w:rsidR="007A70CD" w:rsidRDefault="007A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4830" w14:textId="77777777" w:rsidR="00AD79EB" w:rsidRDefault="00AD79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30ADDD31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placeholde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051F7F2D" w14:textId="752F1C18" w:rsidR="001526EF" w:rsidRDefault="00AD79EB">
              <w:pPr>
                <w:pStyle w:val="Date"/>
                <w:spacing w:before="0"/>
                <w:ind w:left="0" w:right="0"/>
              </w:pPr>
              <w:r>
                <w:t>3/26/2022</w:t>
              </w:r>
            </w:p>
          </w:tc>
        </w:sdtContent>
      </w:sdt>
      <w:tc>
        <w:tcPr>
          <w:tcW w:w="288" w:type="dxa"/>
          <w:vAlign w:val="bottom"/>
        </w:tcPr>
        <w:p w14:paraId="245EA6E2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5E34F528" w14:textId="77777777" w:rsidR="001526EF" w:rsidRDefault="007A70CD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1872AD">
                <w:t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r w:rsidR="001872AD">
                <w:t>1234</w:t>
              </w:r>
            </w:sdtContent>
          </w:sdt>
        </w:p>
      </w:tc>
    </w:tr>
  </w:tbl>
  <w:p w14:paraId="190B7C97" w14:textId="77777777" w:rsidR="001526EF" w:rsidRDefault="001526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0FBF" w14:textId="77777777" w:rsidR="00AD79EB" w:rsidRDefault="00AD79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EB"/>
    <w:rsid w:val="001526EF"/>
    <w:rsid w:val="001872AD"/>
    <w:rsid w:val="007A5466"/>
    <w:rsid w:val="007A70CD"/>
    <w:rsid w:val="00AD79EB"/>
    <w:rsid w:val="00D65F41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5C7E5"/>
  <w15:chartTrackingRefBased/>
  <w15:docId w15:val="{57425B85-8D15-4005-A79D-BA45F922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ra\AppData\Roaming\Microsoft\Templates\Business%20invoice%20(Red%20and%20Blac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CDB79EC788429FBEB98161A6158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1D3B7-D416-4811-981A-B613C3FA1567}"/>
      </w:docPartPr>
      <w:docPartBody>
        <w:p w:rsidR="00000000" w:rsidRDefault="001F244A">
          <w:pPr>
            <w:pStyle w:val="F2CDB79EC788429FBEB98161A615859A"/>
          </w:pPr>
          <w:r>
            <w:t>Date</w:t>
          </w:r>
        </w:p>
      </w:docPartBody>
    </w:docPart>
    <w:docPart>
      <w:docPartPr>
        <w:name w:val="13F35B4043E2434287D1AB51CA1A2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64BE1-84E1-484D-B57D-F901E51EDF62}"/>
      </w:docPartPr>
      <w:docPartBody>
        <w:p w:rsidR="00000000" w:rsidRDefault="001F244A">
          <w:pPr>
            <w:pStyle w:val="13F35B4043E2434287D1AB51CA1A29D0"/>
          </w:pPr>
          <w:r>
            <w:t>Invoice No.</w:t>
          </w:r>
        </w:p>
      </w:docPartBody>
    </w:docPart>
    <w:docPart>
      <w:docPartPr>
        <w:name w:val="39C55834925E43BC9F4105932C579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DCE43-99E7-4BDF-8FCF-CF7302D3E02F}"/>
      </w:docPartPr>
      <w:docPartBody>
        <w:p w:rsidR="00000000" w:rsidRDefault="001F244A">
          <w:pPr>
            <w:pStyle w:val="39C55834925E43BC9F4105932C579F0A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4A"/>
    <w:rsid w:val="001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DB79EC788429FBEB98161A615859A">
    <w:name w:val="F2CDB79EC788429FBEB98161A615859A"/>
  </w:style>
  <w:style w:type="paragraph" w:customStyle="1" w:styleId="13F35B4043E2434287D1AB51CA1A29D0">
    <w:name w:val="13F35B4043E2434287D1AB51CA1A29D0"/>
  </w:style>
  <w:style w:type="paragraph" w:customStyle="1" w:styleId="39C55834925E43BC9F4105932C579F0A">
    <w:name w:val="39C55834925E43BC9F4105932C579F0A"/>
  </w:style>
  <w:style w:type="paragraph" w:customStyle="1" w:styleId="3CAE9DE769FF43338AAD4EA99D3DA8CB">
    <w:name w:val="3CAE9DE769FF43338AAD4EA99D3DA8CB"/>
  </w:style>
  <w:style w:type="paragraph" w:customStyle="1" w:styleId="F21BAF824339423B91738644A0E7E64B">
    <w:name w:val="F21BAF824339423B91738644A0E7E64B"/>
  </w:style>
  <w:style w:type="paragraph" w:customStyle="1" w:styleId="A735B96DEC85427A8875C3F94D38239C">
    <w:name w:val="A735B96DEC85427A8875C3F94D38239C"/>
  </w:style>
  <w:style w:type="paragraph" w:customStyle="1" w:styleId="7D72887E62EC41CF90C0EAA6D9EB4A0B">
    <w:name w:val="7D72887E62EC41CF90C0EAA6D9EB4A0B"/>
  </w:style>
  <w:style w:type="paragraph" w:customStyle="1" w:styleId="DC6F6645A12D4347A45143A54A8726D2">
    <w:name w:val="DC6F6645A12D4347A45143A54A872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(Red and Black)</Template>
  <TotalTime>8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Amir- Anderson Jones</dc:creator>
  <cp:keywords>3/26/2022</cp:keywords>
  <dc:description/>
  <cp:lastModifiedBy>Amir- Anderson Jones</cp:lastModifiedBy>
  <cp:revision>1</cp:revision>
  <dcterms:created xsi:type="dcterms:W3CDTF">2022-03-27T02:14:00Z</dcterms:created>
  <dcterms:modified xsi:type="dcterms:W3CDTF">2022-03-27T02:22:00Z</dcterms:modified>
</cp:coreProperties>
</file>